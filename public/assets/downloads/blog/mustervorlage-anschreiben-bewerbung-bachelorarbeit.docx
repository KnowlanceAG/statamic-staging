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9728C" w14:textId="77777777" w:rsidR="005C3CC8" w:rsidRPr="005C3CC8" w:rsidRDefault="005C3CC8" w:rsidP="005C3CC8">
      <w:pPr>
        <w:rPr>
          <w:rFonts w:cs="Arial"/>
          <w:sz w:val="24"/>
          <w:szCs w:val="24"/>
        </w:rPr>
      </w:pPr>
      <w:r w:rsidRPr="005C3CC8">
        <w:rPr>
          <w:rFonts w:cs="Arial"/>
          <w:b/>
          <w:bCs/>
          <w:sz w:val="24"/>
          <w:szCs w:val="24"/>
        </w:rPr>
        <w:t>Mustervorlage: Motivationsschreiben für die Bewerbung zur Bachelorarbeit</w:t>
      </w:r>
    </w:p>
    <w:p w14:paraId="45DC6C2E" w14:textId="77777777" w:rsidR="005C3CC8" w:rsidRPr="005C3CC8" w:rsidRDefault="005C3CC8" w:rsidP="005C3CC8">
      <w:pPr>
        <w:rPr>
          <w:rFonts w:cs="Arial"/>
        </w:rPr>
      </w:pPr>
      <w:r w:rsidRPr="005C3CC8">
        <w:rPr>
          <w:rFonts w:cs="Arial"/>
        </w:rPr>
        <w:t>[Name des Bewerbers]</w:t>
      </w:r>
      <w:r w:rsidRPr="005C3CC8">
        <w:rPr>
          <w:rFonts w:cs="Arial"/>
        </w:rPr>
        <w:br/>
        <w:t>[Adresse des Bewerbers]</w:t>
      </w:r>
      <w:r w:rsidRPr="005C3CC8">
        <w:rPr>
          <w:rFonts w:cs="Arial"/>
        </w:rPr>
        <w:br/>
        <w:t>[Telefonnummer]</w:t>
      </w:r>
      <w:r w:rsidRPr="005C3CC8">
        <w:rPr>
          <w:rFonts w:cs="Arial"/>
        </w:rPr>
        <w:br/>
        <w:t>[E-Mail-Adresse]</w:t>
      </w:r>
    </w:p>
    <w:p w14:paraId="342EFC59" w14:textId="77777777" w:rsidR="005C3CC8" w:rsidRPr="005C3CC8" w:rsidRDefault="005C3CC8" w:rsidP="005C3CC8">
      <w:pPr>
        <w:rPr>
          <w:rFonts w:cs="Arial"/>
        </w:rPr>
      </w:pPr>
      <w:r w:rsidRPr="005C3CC8">
        <w:rPr>
          <w:rFonts w:cs="Arial"/>
        </w:rPr>
        <w:t>[Datum]</w:t>
      </w:r>
    </w:p>
    <w:p w14:paraId="0993C1CB" w14:textId="77777777" w:rsidR="005C3CC8" w:rsidRPr="005C3CC8" w:rsidRDefault="005C3CC8" w:rsidP="005C3CC8">
      <w:pPr>
        <w:rPr>
          <w:rFonts w:cs="Arial"/>
        </w:rPr>
      </w:pPr>
      <w:r w:rsidRPr="005C3CC8">
        <w:rPr>
          <w:rFonts w:cs="Arial"/>
        </w:rPr>
        <w:t>[Name des Betreuers/der Betreuerin]</w:t>
      </w:r>
      <w:r w:rsidRPr="005C3CC8">
        <w:rPr>
          <w:rFonts w:cs="Arial"/>
        </w:rPr>
        <w:br/>
        <w:t>[Titel und Position]</w:t>
      </w:r>
      <w:r w:rsidRPr="005C3CC8">
        <w:rPr>
          <w:rFonts w:cs="Arial"/>
        </w:rPr>
        <w:br/>
        <w:t>[Universität/Fakultät]</w:t>
      </w:r>
      <w:r w:rsidRPr="005C3CC8">
        <w:rPr>
          <w:rFonts w:cs="Arial"/>
        </w:rPr>
        <w:br/>
        <w:t>[Adresse der Universität/Fakultät]</w:t>
      </w:r>
    </w:p>
    <w:p w14:paraId="047E4BF6" w14:textId="77777777" w:rsidR="005C3CC8" w:rsidRPr="005C3CC8" w:rsidRDefault="005C3CC8" w:rsidP="005C3CC8">
      <w:pPr>
        <w:rPr>
          <w:rFonts w:cs="Arial"/>
          <w:b/>
          <w:bCs/>
        </w:rPr>
      </w:pPr>
      <w:r w:rsidRPr="005C3CC8">
        <w:rPr>
          <w:rFonts w:cs="Arial"/>
          <w:b/>
          <w:bCs/>
        </w:rPr>
        <w:t>Betreff: Bewerbung für die Bachelorarbeit im Bereich [Themenbereich/Fachrichtung]</w:t>
      </w:r>
    </w:p>
    <w:p w14:paraId="7C34CD38" w14:textId="77777777" w:rsidR="005C3CC8" w:rsidRPr="005C3CC8" w:rsidRDefault="005C3CC8" w:rsidP="005C3CC8">
      <w:pPr>
        <w:rPr>
          <w:rFonts w:cs="Arial"/>
        </w:rPr>
      </w:pPr>
      <w:r w:rsidRPr="005C3CC8">
        <w:rPr>
          <w:rFonts w:cs="Arial"/>
        </w:rPr>
        <w:t>Sehr geehrte/r Herr/Frau [Name des Betreuers/der Betreuerin],</w:t>
      </w:r>
    </w:p>
    <w:p w14:paraId="10B1C7AC" w14:textId="77777777" w:rsidR="005C3CC8" w:rsidRPr="005C3CC8" w:rsidRDefault="005C3CC8" w:rsidP="005C3CC8">
      <w:pPr>
        <w:rPr>
          <w:rFonts w:cs="Arial"/>
        </w:rPr>
      </w:pPr>
      <w:r w:rsidRPr="005C3CC8">
        <w:rPr>
          <w:rFonts w:cs="Arial"/>
        </w:rPr>
        <w:t>mit großem Interesse bewerbe ich mich um die Möglichkeit, meine Bachelorarbeit im Bereich [Themenbereich/Fachrichtung] unter Ihrer Betreuung zu schreiben. Durch mein Studium der [Studiengang] an der [Universitätsname] habe ich ein tiefgehendes Interesse und fundierte Kenntnisse in [spezifisches Interessengebiet] entwickelt, und ich bin überzeugt, dass die Durchführung meiner Abschlussarbeit zu diesem Thema einen wertvollen Beitrag sowohl zu meinem akademischen Werdegang als auch zum Forschungsfeld leisten kann.</w:t>
      </w:r>
    </w:p>
    <w:p w14:paraId="0F45BB5F" w14:textId="267736A2" w:rsidR="005C3CC8" w:rsidRPr="005C3CC8" w:rsidRDefault="005C3CC8" w:rsidP="005C3CC8">
      <w:pPr>
        <w:rPr>
          <w:rFonts w:cs="Arial"/>
        </w:rPr>
      </w:pPr>
      <w:r w:rsidRPr="005C3CC8">
        <w:rPr>
          <w:rFonts w:cs="Arial"/>
        </w:rPr>
        <w:t xml:space="preserve">Während meines Studiums habe ich besonders in den Modulen [Nennung relevanter Kurse oder Projekte] herausragende Leistungen erzielt und praktische Erfahrungen gesammelt, die für die Bearbeitung des Themas [genaues Thema der Bachelorarbeit] von Bedeutung sind. [Beschreiben Sie hier Ihre spezifischen Kenntnisse, Erfahrungen oder Projekte, die für das Thema relevant sind]. Diese Erfahrungen haben nicht nur meine fachlichen Kompetenzen geschärft, sondern auch meine Leidenschaft für [Bereich/Fachgebiet] </w:t>
      </w:r>
      <w:r>
        <w:rPr>
          <w:rFonts w:cs="Arial"/>
        </w:rPr>
        <w:t>geweckt</w:t>
      </w:r>
      <w:r w:rsidRPr="005C3CC8">
        <w:rPr>
          <w:rFonts w:cs="Arial"/>
        </w:rPr>
        <w:t>.</w:t>
      </w:r>
    </w:p>
    <w:p w14:paraId="0131F399" w14:textId="77777777" w:rsidR="005C3CC8" w:rsidRPr="005C3CC8" w:rsidRDefault="005C3CC8" w:rsidP="005C3CC8">
      <w:pPr>
        <w:rPr>
          <w:rFonts w:cs="Arial"/>
        </w:rPr>
      </w:pPr>
      <w:r w:rsidRPr="005C3CC8">
        <w:rPr>
          <w:rFonts w:cs="Arial"/>
        </w:rPr>
        <w:t>Darüber hinaus konnte ich durch [Praktika, ehrenamtliche Tätigkeiten oder Projekte] wichtige praktische Erfahrungen sammeln, die mein Interesse und meine Fähigkeiten in [Bereich/Fachgebiet] weiter vertieft haben. Ich bin überzeugt, dass diese Erfahrungen mir helfen werden, die Herausforderungen und Anforderungen der Bachelorarbeit erfolgreich zu meistern.</w:t>
      </w:r>
    </w:p>
    <w:p w14:paraId="745ADE04" w14:textId="77777777" w:rsidR="005C3CC8" w:rsidRPr="005C3CC8" w:rsidRDefault="005C3CC8" w:rsidP="005C3CC8">
      <w:pPr>
        <w:rPr>
          <w:rFonts w:cs="Arial"/>
        </w:rPr>
      </w:pPr>
      <w:r w:rsidRPr="005C3CC8">
        <w:rPr>
          <w:rFonts w:cs="Arial"/>
        </w:rPr>
        <w:t>Ich bin besonders daran interessiert, meine Bachelorarbeit zu [spezifisches Thema oder Fragestellung] zu verfassen, da ich glaube, dass [Erklärung, warum dieses Thema wichtig oder interessant ist]. Durch die Betreuung Ihrerseits erhoffe ich mir, mein Wissen zu vertiefen und einen bedeutenden Beitrag zum Forschungsfeld zu leisten.</w:t>
      </w:r>
    </w:p>
    <w:p w14:paraId="5D042A73" w14:textId="46779D0C" w:rsidR="005C3CC8" w:rsidRPr="005C3CC8" w:rsidRDefault="005C3CC8" w:rsidP="005C3CC8">
      <w:pPr>
        <w:rPr>
          <w:rFonts w:cs="Arial"/>
        </w:rPr>
      </w:pPr>
      <w:r w:rsidRPr="005C3CC8">
        <w:rPr>
          <w:rFonts w:cs="Arial"/>
        </w:rPr>
        <w:lastRenderedPageBreak/>
        <w:t>Ich freue mich auf die Möglichkeit, meine Bachelorarbeit in Ihrem Forschungsbereich durchzuführen und damit einen wertvollen Beitrag zu leisten.</w:t>
      </w:r>
    </w:p>
    <w:p w14:paraId="03DD71D8" w14:textId="77777777" w:rsidR="005C3CC8" w:rsidRPr="005C3CC8" w:rsidRDefault="005C3CC8" w:rsidP="005C3CC8">
      <w:pPr>
        <w:rPr>
          <w:rFonts w:cs="Arial"/>
        </w:rPr>
      </w:pPr>
      <w:r w:rsidRPr="005C3CC8">
        <w:rPr>
          <w:rFonts w:cs="Arial"/>
        </w:rPr>
        <w:t>Vielen Dank für Ihre Zeit und die Berücksichtigung meiner Bewerbung. Ich freue mich auf die Möglichkeit eines persönlichen Gesprächs, um meine Bewerbung weiter zu erörtern.</w:t>
      </w:r>
    </w:p>
    <w:p w14:paraId="61652CCE" w14:textId="77777777" w:rsidR="005C3CC8" w:rsidRPr="005C3CC8" w:rsidRDefault="005C3CC8" w:rsidP="005C3CC8">
      <w:pPr>
        <w:rPr>
          <w:rFonts w:cs="Arial"/>
        </w:rPr>
      </w:pPr>
      <w:r w:rsidRPr="005C3CC8">
        <w:rPr>
          <w:rFonts w:cs="Arial"/>
        </w:rPr>
        <w:t>Mit freundlichen Grüßen,</w:t>
      </w:r>
    </w:p>
    <w:p w14:paraId="7C567785" w14:textId="5BB90E58" w:rsidR="005C3CC8" w:rsidRPr="005C3CC8" w:rsidRDefault="005C3CC8" w:rsidP="005C3CC8">
      <w:pPr>
        <w:rPr>
          <w:rFonts w:cs="Arial"/>
        </w:rPr>
      </w:pPr>
      <w:r w:rsidRPr="005C3CC8">
        <w:rPr>
          <w:rFonts w:cs="Arial"/>
        </w:rPr>
        <w:t>[Name des Bewerbers]</w:t>
      </w:r>
    </w:p>
    <w:p w14:paraId="389A114E" w14:textId="6255429D" w:rsidR="002712AB" w:rsidRPr="005C3CC8" w:rsidRDefault="002712AB" w:rsidP="005C3CC8">
      <w:pPr>
        <w:rPr>
          <w:rFonts w:cs="Arial"/>
        </w:rPr>
      </w:pPr>
    </w:p>
    <w:sectPr w:rsidR="002712AB" w:rsidRPr="005C3CC8" w:rsidSect="008759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16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DF549" w14:textId="77777777" w:rsidR="005C3CC8" w:rsidRDefault="005C3CC8">
      <w:r>
        <w:separator/>
      </w:r>
    </w:p>
  </w:endnote>
  <w:endnote w:type="continuationSeparator" w:id="0">
    <w:p w14:paraId="5F15BCBD" w14:textId="77777777" w:rsidR="005C3CC8" w:rsidRDefault="005C3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5845C" w14:textId="77777777" w:rsidR="004C6E6E" w:rsidRDefault="004C6E6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4A6AA" w14:textId="77777777" w:rsidR="004C6E6E" w:rsidRDefault="004C6E6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BE2AF" w14:textId="77777777" w:rsidR="004C6E6E" w:rsidRDefault="004C6E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91886" w14:textId="77777777" w:rsidR="005C3CC8" w:rsidRDefault="005C3CC8">
      <w:r>
        <w:separator/>
      </w:r>
    </w:p>
  </w:footnote>
  <w:footnote w:type="continuationSeparator" w:id="0">
    <w:p w14:paraId="32F1C47A" w14:textId="77777777" w:rsidR="005C3CC8" w:rsidRDefault="005C3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DFDBC" w14:textId="77777777" w:rsidR="004C6E6E" w:rsidRDefault="004C6E6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01D63" w14:textId="77777777" w:rsidR="00EE1202" w:rsidRDefault="005C3CC8">
    <w:pPr>
      <w:pStyle w:val="Kopfzeile"/>
    </w:pPr>
    <w:sdt>
      <w:sdtPr>
        <w:alias w:val="Name des Empfängers:"/>
        <w:tag w:val="Name des Empfängers:"/>
        <w:id w:val="287324558"/>
        <w:placeholder>
          <w:docPart w:val="4EA8938EC5E544309BC7FAE78FCAE0BD"/>
        </w:placeholder>
        <w:showingPlcHdr/>
        <w:dataBinding w:prefixMappings="xmlns:ns0='http://schemas.microsoft.com/office/2006/coverPageProps' " w:xpath="/ns0:CoverPageProperties[1]/ns0:CompanyAddress[1]" w:storeItemID="{55AF091B-3C7A-41E3-B477-F2FDAA23CFDA}"/>
        <w15:appearance w15:val="hidden"/>
        <w:text w:multiLine="1"/>
      </w:sdtPr>
      <w:sdtEndPr/>
      <w:sdtContent>
        <w:r w:rsidR="00AB5C3A" w:rsidRPr="00EF61F3">
          <w:rPr>
            <w:lang w:bidi="de-DE"/>
          </w:rPr>
          <w:t>Name des Empfängers</w:t>
        </w:r>
      </w:sdtContent>
    </w:sdt>
  </w:p>
  <w:p w14:paraId="56040254" w14:textId="77777777" w:rsidR="00B73713" w:rsidRDefault="005C3CC8">
    <w:pPr>
      <w:pStyle w:val="Kopfzeile"/>
    </w:pPr>
    <w:sdt>
      <w:sdtPr>
        <w:alias w:val="Datum:"/>
        <w:tag w:val="Datum:"/>
        <w:id w:val="1949886063"/>
        <w:placeholder>
          <w:docPart w:val="E22411999BAD4B57933FDA9CFA53971C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r w:rsidR="002712AB">
          <w:rPr>
            <w:lang w:bidi="de-DE"/>
          </w:rPr>
          <w:t>D</w:t>
        </w:r>
        <w:r w:rsidR="002712AB" w:rsidRPr="00C541B8">
          <w:rPr>
            <w:lang w:bidi="de-DE"/>
          </w:rPr>
          <w:t>atum</w:t>
        </w:r>
      </w:sdtContent>
    </w:sdt>
  </w:p>
  <w:p w14:paraId="72DA4686" w14:textId="77777777" w:rsidR="00EE1202" w:rsidRDefault="000C2E9F">
    <w:pPr>
      <w:pStyle w:val="Kopf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 \* MERGEFORMAT </w:instrText>
    </w:r>
    <w:r>
      <w:rPr>
        <w:lang w:bidi="de-DE"/>
      </w:rPr>
      <w:fldChar w:fldCharType="separate"/>
    </w:r>
    <w:r w:rsidR="00B6633B">
      <w:rPr>
        <w:noProof/>
        <w:lang w:bidi="de-DE"/>
      </w:rPr>
      <w:t>2</w:t>
    </w:r>
    <w:r>
      <w:rPr>
        <w:noProof/>
        <w:lang w:bidi="de-DE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AD7BA" w14:textId="77777777" w:rsidR="004C6E6E" w:rsidRDefault="004C6E6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0EFD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5F2A2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F7620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356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429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C218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95617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C6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869A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2E57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A0005D"/>
    <w:multiLevelType w:val="multilevel"/>
    <w:tmpl w:val="3FC6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FC59FE"/>
    <w:multiLevelType w:val="multilevel"/>
    <w:tmpl w:val="5CEA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D976AE1"/>
    <w:multiLevelType w:val="hybridMultilevel"/>
    <w:tmpl w:val="1FA667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791E6E"/>
    <w:multiLevelType w:val="hybridMultilevel"/>
    <w:tmpl w:val="EAD0F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F46BF8"/>
    <w:multiLevelType w:val="multilevel"/>
    <w:tmpl w:val="CBA6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BF2804"/>
    <w:multiLevelType w:val="multilevel"/>
    <w:tmpl w:val="9D1A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1948E3"/>
    <w:multiLevelType w:val="multilevel"/>
    <w:tmpl w:val="CA36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B315F68"/>
    <w:multiLevelType w:val="hybridMultilevel"/>
    <w:tmpl w:val="EA069DB8"/>
    <w:lvl w:ilvl="0" w:tplc="FD7C03B0">
      <w:start w:val="1"/>
      <w:numFmt w:val="bullet"/>
      <w:pStyle w:val="Aufzhlu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85348185">
    <w:abstractNumId w:val="12"/>
  </w:num>
  <w:num w:numId="2" w16cid:durableId="627248292">
    <w:abstractNumId w:val="13"/>
  </w:num>
  <w:num w:numId="3" w16cid:durableId="517692682">
    <w:abstractNumId w:val="9"/>
  </w:num>
  <w:num w:numId="4" w16cid:durableId="1329291752">
    <w:abstractNumId w:val="7"/>
  </w:num>
  <w:num w:numId="5" w16cid:durableId="2120564181">
    <w:abstractNumId w:val="6"/>
  </w:num>
  <w:num w:numId="6" w16cid:durableId="773551846">
    <w:abstractNumId w:val="5"/>
  </w:num>
  <w:num w:numId="7" w16cid:durableId="1384521725">
    <w:abstractNumId w:val="4"/>
  </w:num>
  <w:num w:numId="8" w16cid:durableId="861550681">
    <w:abstractNumId w:val="8"/>
  </w:num>
  <w:num w:numId="9" w16cid:durableId="1688406308">
    <w:abstractNumId w:val="3"/>
  </w:num>
  <w:num w:numId="10" w16cid:durableId="1338339669">
    <w:abstractNumId w:val="2"/>
  </w:num>
  <w:num w:numId="11" w16cid:durableId="1643075268">
    <w:abstractNumId w:val="1"/>
  </w:num>
  <w:num w:numId="12" w16cid:durableId="1576084864">
    <w:abstractNumId w:val="0"/>
  </w:num>
  <w:num w:numId="13" w16cid:durableId="1596280449">
    <w:abstractNumId w:val="17"/>
  </w:num>
  <w:num w:numId="14" w16cid:durableId="1715351638">
    <w:abstractNumId w:val="10"/>
  </w:num>
  <w:num w:numId="15" w16cid:durableId="894781720">
    <w:abstractNumId w:val="11"/>
  </w:num>
  <w:num w:numId="16" w16cid:durableId="1430005282">
    <w:abstractNumId w:val="16"/>
  </w:num>
  <w:num w:numId="17" w16cid:durableId="200632217">
    <w:abstractNumId w:val="14"/>
  </w:num>
  <w:num w:numId="18" w16cid:durableId="16307470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50">
      <o:colormru v:ext="edit" colors="#bebeea,#d5da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CC8"/>
    <w:rsid w:val="00012D77"/>
    <w:rsid w:val="00052C45"/>
    <w:rsid w:val="000C2E9F"/>
    <w:rsid w:val="000D456B"/>
    <w:rsid w:val="0014089A"/>
    <w:rsid w:val="00161A99"/>
    <w:rsid w:val="00194466"/>
    <w:rsid w:val="001B75F5"/>
    <w:rsid w:val="001E0E3F"/>
    <w:rsid w:val="001E4088"/>
    <w:rsid w:val="001E42B8"/>
    <w:rsid w:val="001E50B0"/>
    <w:rsid w:val="001F636F"/>
    <w:rsid w:val="0021002C"/>
    <w:rsid w:val="00254A30"/>
    <w:rsid w:val="00264FBB"/>
    <w:rsid w:val="002712AB"/>
    <w:rsid w:val="002906E3"/>
    <w:rsid w:val="00296172"/>
    <w:rsid w:val="002E4C27"/>
    <w:rsid w:val="003075E5"/>
    <w:rsid w:val="003F483F"/>
    <w:rsid w:val="00433347"/>
    <w:rsid w:val="0045281F"/>
    <w:rsid w:val="00475A51"/>
    <w:rsid w:val="00484116"/>
    <w:rsid w:val="004B2DBF"/>
    <w:rsid w:val="004C6E6E"/>
    <w:rsid w:val="005B518E"/>
    <w:rsid w:val="005C3CC8"/>
    <w:rsid w:val="005D769F"/>
    <w:rsid w:val="006467B0"/>
    <w:rsid w:val="00695F2A"/>
    <w:rsid w:val="006B743B"/>
    <w:rsid w:val="00702105"/>
    <w:rsid w:val="00736C53"/>
    <w:rsid w:val="007E6FB9"/>
    <w:rsid w:val="008563A6"/>
    <w:rsid w:val="008616C3"/>
    <w:rsid w:val="008759C7"/>
    <w:rsid w:val="0088609C"/>
    <w:rsid w:val="0088618D"/>
    <w:rsid w:val="008D0BA2"/>
    <w:rsid w:val="00922090"/>
    <w:rsid w:val="00923FCE"/>
    <w:rsid w:val="00961512"/>
    <w:rsid w:val="00965533"/>
    <w:rsid w:val="00970E1A"/>
    <w:rsid w:val="00977377"/>
    <w:rsid w:val="009A5890"/>
    <w:rsid w:val="009A6B36"/>
    <w:rsid w:val="009C6DD9"/>
    <w:rsid w:val="009E34C4"/>
    <w:rsid w:val="00A575C0"/>
    <w:rsid w:val="00A768CE"/>
    <w:rsid w:val="00A93F0B"/>
    <w:rsid w:val="00AB5C3A"/>
    <w:rsid w:val="00AC75B0"/>
    <w:rsid w:val="00B00E49"/>
    <w:rsid w:val="00B04632"/>
    <w:rsid w:val="00B1207E"/>
    <w:rsid w:val="00B306FF"/>
    <w:rsid w:val="00B44163"/>
    <w:rsid w:val="00B569FC"/>
    <w:rsid w:val="00B6633B"/>
    <w:rsid w:val="00B73713"/>
    <w:rsid w:val="00B824CC"/>
    <w:rsid w:val="00B90BEF"/>
    <w:rsid w:val="00BB0001"/>
    <w:rsid w:val="00BB2559"/>
    <w:rsid w:val="00C541B8"/>
    <w:rsid w:val="00C55374"/>
    <w:rsid w:val="00C752F0"/>
    <w:rsid w:val="00CC31A9"/>
    <w:rsid w:val="00CF2963"/>
    <w:rsid w:val="00CF78E2"/>
    <w:rsid w:val="00D82907"/>
    <w:rsid w:val="00D83C9E"/>
    <w:rsid w:val="00E836B3"/>
    <w:rsid w:val="00E87A5F"/>
    <w:rsid w:val="00EB6177"/>
    <w:rsid w:val="00ED47B5"/>
    <w:rsid w:val="00ED6CA4"/>
    <w:rsid w:val="00EE1202"/>
    <w:rsid w:val="00EF61F3"/>
    <w:rsid w:val="00F073EE"/>
    <w:rsid w:val="00F464F2"/>
    <w:rsid w:val="00FB189C"/>
    <w:rsid w:val="00FC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ebeea,#d5daf3"/>
    </o:shapedefaults>
    <o:shapelayout v:ext="edit">
      <o:idmap v:ext="edit" data="2"/>
    </o:shapelayout>
  </w:shapeDefaults>
  <w:decimalSymbol w:val=","/>
  <w:listSeparator w:val=";"/>
  <w14:docId w14:val="16A52A37"/>
  <w15:docId w15:val="{EC0F742C-3D90-4972-8F18-093A062C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="Times New Roman"/>
        <w:sz w:val="22"/>
        <w:szCs w:val="22"/>
        <w:lang w:val="de-DE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6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C3CC8"/>
    <w:rPr>
      <w:rFonts w:ascii="Arial" w:hAnsi="Arial"/>
    </w:rPr>
  </w:style>
  <w:style w:type="paragraph" w:styleId="berschrift1">
    <w:name w:val="heading 1"/>
    <w:basedOn w:val="Standard"/>
    <w:next w:val="Standard"/>
    <w:uiPriority w:val="9"/>
    <w:unhideWhenUsed/>
    <w:qFormat/>
    <w:pPr>
      <w:spacing w:before="1200" w:after="400"/>
      <w:outlineLvl w:val="0"/>
    </w:pPr>
    <w:rPr>
      <w:rFonts w:asciiTheme="majorHAnsi" w:hAnsiTheme="majorHAnsi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rsid w:val="002961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961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961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Pr>
      <w:rFonts w:cs="Tahoma"/>
      <w:sz w:val="16"/>
      <w:szCs w:val="16"/>
    </w:rPr>
  </w:style>
  <w:style w:type="table" w:styleId="Tabellenraster">
    <w:name w:val="Table Grid"/>
    <w:basedOn w:val="NormaleTabelle"/>
    <w:semiHidden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Kontaktinfos"/>
    <w:link w:val="DatumZchn"/>
    <w:uiPriority w:val="2"/>
    <w:qFormat/>
    <w:pPr>
      <w:spacing w:before="240"/>
    </w:pPr>
  </w:style>
  <w:style w:type="paragraph" w:customStyle="1" w:styleId="Kontaktinfos">
    <w:name w:val="Kontaktinfos"/>
    <w:basedOn w:val="Standard"/>
    <w:uiPriority w:val="1"/>
    <w:semiHidden/>
    <w:unhideWhenUsed/>
    <w:qFormat/>
    <w:pPr>
      <w:spacing w:after="0"/>
    </w:pPr>
  </w:style>
  <w:style w:type="character" w:customStyle="1" w:styleId="DatumZchn">
    <w:name w:val="Datum Zchn"/>
    <w:basedOn w:val="Absatz-Standardschriftart"/>
    <w:link w:val="Datum"/>
    <w:uiPriority w:val="2"/>
    <w:rsid w:val="0088609C"/>
  </w:style>
  <w:style w:type="paragraph" w:styleId="Gruformel">
    <w:name w:val="Closing"/>
    <w:basedOn w:val="Standard"/>
    <w:next w:val="Standard"/>
    <w:link w:val="GruformelZchn"/>
    <w:uiPriority w:val="4"/>
    <w:qFormat/>
    <w:pPr>
      <w:spacing w:before="400" w:after="1000"/>
    </w:p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Platzhaltertext1">
    <w:name w:val="Platzhaltertext1"/>
    <w:basedOn w:val="Standard"/>
    <w:link w:val="Platzhaltertextzeichen"/>
    <w:semiHidden/>
    <w:unhideWhenUsed/>
    <w:pPr>
      <w:spacing w:after="200"/>
    </w:pPr>
    <w:rPr>
      <w:b/>
    </w:rPr>
  </w:style>
  <w:style w:type="paragraph" w:styleId="Anrede">
    <w:name w:val="Salutation"/>
    <w:basedOn w:val="Standard"/>
    <w:next w:val="Standard"/>
    <w:link w:val="AnredeZchn"/>
    <w:uiPriority w:val="3"/>
    <w:qFormat/>
    <w:pPr>
      <w:spacing w:before="400" w:after="200"/>
    </w:pPr>
  </w:style>
  <w:style w:type="character" w:customStyle="1" w:styleId="Platzhaltertextzeichen">
    <w:name w:val="Platzhaltertextzeichen"/>
    <w:basedOn w:val="Absatz-Standardschriftart"/>
    <w:link w:val="Platzhaltertext1"/>
    <w:semiHidden/>
    <w:rPr>
      <w:rFonts w:asciiTheme="minorHAnsi" w:hAnsiTheme="minorHAnsi"/>
      <w:b/>
      <w:spacing w:val="4"/>
      <w:szCs w:val="18"/>
    </w:rPr>
  </w:style>
  <w:style w:type="character" w:customStyle="1" w:styleId="AnredeZchn">
    <w:name w:val="Anrede Zchn"/>
    <w:basedOn w:val="Absatz-Standardschriftart"/>
    <w:link w:val="Anrede"/>
    <w:uiPriority w:val="3"/>
    <w:rsid w:val="0088609C"/>
  </w:style>
  <w:style w:type="paragraph" w:customStyle="1" w:styleId="Aufzhlung">
    <w:name w:val="Aufzählung"/>
    <w:basedOn w:val="Standard"/>
    <w:semiHidden/>
    <w:unhideWhenUsed/>
    <w:pPr>
      <w:numPr>
        <w:numId w:val="13"/>
      </w:numPr>
      <w:spacing w:after="200"/>
      <w:contextualSpacing/>
    </w:pPr>
  </w:style>
  <w:style w:type="paragraph" w:styleId="Kopfzeile">
    <w:name w:val="header"/>
    <w:basedOn w:val="Standard"/>
    <w:uiPriority w:val="99"/>
    <w:pPr>
      <w:spacing w:after="480"/>
      <w:contextualSpacing/>
    </w:pPr>
    <w:rPr>
      <w:szCs w:val="24"/>
    </w:rPr>
  </w:style>
  <w:style w:type="character" w:customStyle="1" w:styleId="GruformelZchn">
    <w:name w:val="Grußformel Zchn"/>
    <w:basedOn w:val="Absatz-Standardschriftart"/>
    <w:link w:val="Gruformel"/>
    <w:uiPriority w:val="4"/>
    <w:rsid w:val="0088609C"/>
  </w:style>
  <w:style w:type="paragraph" w:styleId="Fuzeile">
    <w:name w:val="footer"/>
    <w:basedOn w:val="Standard"/>
    <w:link w:val="FuzeileZchn"/>
    <w:uiPriority w:val="99"/>
    <w:rsid w:val="00922090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96172"/>
  </w:style>
  <w:style w:type="paragraph" w:styleId="Blocktext">
    <w:name w:val="Block Text"/>
    <w:basedOn w:val="Standard"/>
    <w:semiHidden/>
    <w:unhideWhenUsed/>
    <w:rsid w:val="00296172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9617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9617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8609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296172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29617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296172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296172"/>
    <w:rPr>
      <w:b/>
      <w:bCs/>
      <w:caps w:val="0"/>
      <w:smallCaps/>
      <w:color w:val="365F91" w:themeColor="accent1" w:themeShade="BF"/>
      <w:spacing w:val="5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96172"/>
    <w:rPr>
      <w:color w:val="595959" w:themeColor="text1" w:themeTint="A6"/>
      <w:shd w:val="clear" w:color="auto" w:fill="E6E6E6"/>
    </w:rPr>
  </w:style>
  <w:style w:type="character" w:styleId="Hervorhebung">
    <w:name w:val="Emphasis"/>
    <w:basedOn w:val="Absatz-Standardschriftart"/>
    <w:uiPriority w:val="3"/>
    <w:unhideWhenUsed/>
    <w:qFormat/>
    <w:rsid w:val="00296172"/>
    <w:rPr>
      <w:iCs/>
      <w:color w:val="595959" w:themeColor="text1" w:themeTint="A6"/>
    </w:rPr>
  </w:style>
  <w:style w:type="paragraph" w:styleId="Unterschrift">
    <w:name w:val="Signature"/>
    <w:basedOn w:val="Standard"/>
    <w:link w:val="UnterschriftZchn"/>
    <w:uiPriority w:val="6"/>
    <w:unhideWhenUsed/>
    <w:qFormat/>
    <w:rsid w:val="00296172"/>
    <w:pPr>
      <w:contextualSpacing/>
    </w:pPr>
  </w:style>
  <w:style w:type="character" w:customStyle="1" w:styleId="UnterschriftZchn">
    <w:name w:val="Unterschrift Zchn"/>
    <w:basedOn w:val="Absatz-Standardschriftart"/>
    <w:link w:val="Unterschrift"/>
    <w:uiPriority w:val="6"/>
    <w:rsid w:val="00296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Anschreiben%20mit%20Lebenslauf%20f&#252;r%20eine%20Bewerbung%20auf%20eine%20befristete%20Ste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A8938EC5E544309BC7FAE78FCAE0B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398B20-FAF2-4ACB-9A99-9334024A503D}"/>
      </w:docPartPr>
      <w:docPartBody>
        <w:p w:rsidR="00000000" w:rsidRDefault="00FF6BF4">
          <w:pPr>
            <w:pStyle w:val="4EA8938EC5E544309BC7FAE78FCAE0BD"/>
          </w:pPr>
          <w:r w:rsidRPr="00296172">
            <w:rPr>
              <w:rStyle w:val="Hervorhebung"/>
              <w:lang w:bidi="de-DE"/>
            </w:rPr>
            <w:t>Position</w:t>
          </w:r>
        </w:p>
      </w:docPartBody>
    </w:docPart>
    <w:docPart>
      <w:docPartPr>
        <w:name w:val="E22411999BAD4B57933FDA9CFA5397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F6CC7A-4847-4D2F-B889-B825F295954C}"/>
      </w:docPartPr>
      <w:docPartBody>
        <w:p w:rsidR="00000000" w:rsidRDefault="00FF6BF4">
          <w:pPr>
            <w:pStyle w:val="E22411999BAD4B57933FDA9CFA53971C"/>
          </w:pPr>
          <w:r>
            <w:rPr>
              <w:lang w:bidi="de-DE"/>
            </w:rPr>
            <w:t>Ich bin mir sicher, dass ich aufgrund meiner Kenntnisse und Erfahrung die in der Ausschreibung aufgeführten Anforderungen ausgezeichnet erfüllen kann.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B0EFD4DC5F54BCF8B4A4DC382059FA9">
    <w:name w:val="5B0EFD4DC5F54BCF8B4A4DC382059FA9"/>
  </w:style>
  <w:style w:type="paragraph" w:customStyle="1" w:styleId="2A5556DFBB02480E94150C115C2247F4">
    <w:name w:val="2A5556DFBB02480E94150C115C2247F4"/>
  </w:style>
  <w:style w:type="paragraph" w:customStyle="1" w:styleId="A5AD246B3C6B4EEAA9BF051FCD636B14">
    <w:name w:val="A5AD246B3C6B4EEAA9BF051FCD636B14"/>
  </w:style>
  <w:style w:type="paragraph" w:customStyle="1" w:styleId="5623D71822B84757BA17B1EFDD00E387">
    <w:name w:val="5623D71822B84757BA17B1EFDD00E387"/>
  </w:style>
  <w:style w:type="paragraph" w:customStyle="1" w:styleId="2484FF92946C4080A5FC84BD7BC17D80">
    <w:name w:val="2484FF92946C4080A5FC84BD7BC17D80"/>
  </w:style>
  <w:style w:type="paragraph" w:customStyle="1" w:styleId="71769C8AD2104CD79B51951ED9BDAEDF">
    <w:name w:val="71769C8AD2104CD79B51951ED9BDAEDF"/>
  </w:style>
  <w:style w:type="paragraph" w:customStyle="1" w:styleId="4242781F9C834D82B92397C4FF0F2100">
    <w:name w:val="4242781F9C834D82B92397C4FF0F2100"/>
  </w:style>
  <w:style w:type="paragraph" w:customStyle="1" w:styleId="D80007DBB22A4C6EA6995964234FE7B1">
    <w:name w:val="D80007DBB22A4C6EA6995964234FE7B1"/>
  </w:style>
  <w:style w:type="paragraph" w:customStyle="1" w:styleId="BCE948332AB942B280E059CBD5F1347C">
    <w:name w:val="BCE948332AB942B280E059CBD5F1347C"/>
  </w:style>
  <w:style w:type="paragraph" w:customStyle="1" w:styleId="AC9BA0F232644CA58EF385531BDC253D">
    <w:name w:val="AC9BA0F232644CA58EF385531BDC253D"/>
  </w:style>
  <w:style w:type="paragraph" w:customStyle="1" w:styleId="3FE52F5092234C5EA390C430BE259031">
    <w:name w:val="3FE52F5092234C5EA390C430BE259031"/>
  </w:style>
  <w:style w:type="paragraph" w:customStyle="1" w:styleId="1497868E5E914DC887706D4A56424010">
    <w:name w:val="1497868E5E914DC887706D4A56424010"/>
  </w:style>
  <w:style w:type="paragraph" w:customStyle="1" w:styleId="0ECC1DCEF82D46A788320B1EF5F3206D">
    <w:name w:val="0ECC1DCEF82D46A788320B1EF5F3206D"/>
  </w:style>
  <w:style w:type="character" w:styleId="Hervorhebung">
    <w:name w:val="Emphasis"/>
    <w:basedOn w:val="Absatz-Standardschriftart"/>
    <w:unhideWhenUsed/>
    <w:qFormat/>
    <w:rPr>
      <w:iCs/>
      <w:color w:val="595959" w:themeColor="text1" w:themeTint="A6"/>
    </w:rPr>
  </w:style>
  <w:style w:type="paragraph" w:customStyle="1" w:styleId="582B7B8D5C1D485AAE0E9D676B1C205E">
    <w:name w:val="582B7B8D5C1D485AAE0E9D676B1C205E"/>
  </w:style>
  <w:style w:type="paragraph" w:customStyle="1" w:styleId="0A3615AD144D4787A9C4CA7748ABDC81">
    <w:name w:val="0A3615AD144D4787A9C4CA7748ABDC81"/>
  </w:style>
  <w:style w:type="paragraph" w:customStyle="1" w:styleId="4EA8938EC5E544309BC7FAE78FCAE0BD">
    <w:name w:val="4EA8938EC5E544309BC7FAE78FCAE0BD"/>
  </w:style>
  <w:style w:type="paragraph" w:customStyle="1" w:styleId="E22411999BAD4B57933FDA9CFA53971C">
    <w:name w:val="E22411999BAD4B57933FDA9CFA53971C"/>
  </w:style>
  <w:style w:type="paragraph" w:customStyle="1" w:styleId="36802D6F3A3444159C1962349E3AA24D">
    <w:name w:val="36802D6F3A3444159C1962349E3AA24D"/>
  </w:style>
  <w:style w:type="paragraph" w:customStyle="1" w:styleId="7142A24428BA4928B83DACCF1A974BFB">
    <w:name w:val="7142A24428BA4928B83DACCF1A974BFB"/>
  </w:style>
  <w:style w:type="paragraph" w:customStyle="1" w:styleId="6BAC4368FE1E453AAAD356C214446C27">
    <w:name w:val="6BAC4368FE1E453AAAD356C214446C27"/>
  </w:style>
  <w:style w:type="paragraph" w:customStyle="1" w:styleId="DB25B96B1B4D4386AC97884B23D9FCDF">
    <w:name w:val="DB25B96B1B4D4386AC97884B23D9FCDF"/>
  </w:style>
  <w:style w:type="paragraph" w:customStyle="1" w:styleId="A91EAE87199C46EC81B1FBF3F2DA2BEE">
    <w:name w:val="A91EAE87199C46EC81B1FBF3F2DA2BEE"/>
  </w:style>
  <w:style w:type="paragraph" w:customStyle="1" w:styleId="59F0DF44CA6D4061978E2F617FAE7491">
    <w:name w:val="59F0DF44CA6D4061978E2F617FAE7491"/>
  </w:style>
  <w:style w:type="paragraph" w:customStyle="1" w:styleId="A7341F5EEB874155955553B8AB428E26">
    <w:name w:val="A7341F5EEB874155955553B8AB428E26"/>
  </w:style>
  <w:style w:type="paragraph" w:customStyle="1" w:styleId="DCAF9AF942E9490AA6BC886E0150D850">
    <w:name w:val="DCAF9AF942E9490AA6BC886E0150D850"/>
  </w:style>
  <w:style w:type="paragraph" w:customStyle="1" w:styleId="1834DD6C98D04BCAAF23099A0D68E5A7">
    <w:name w:val="1834DD6C98D04BCAAF23099A0D68E5A7"/>
  </w:style>
  <w:style w:type="paragraph" w:customStyle="1" w:styleId="C93AD1F810284256812B1C2170C93AAD">
    <w:name w:val="C93AD1F810284256812B1C2170C93AAD"/>
  </w:style>
  <w:style w:type="paragraph" w:customStyle="1" w:styleId="A64A8D1BF3E44384A2236BA9D7346862">
    <w:name w:val="A64A8D1BF3E44384A2236BA9D73468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Anschreiben mit Lebenslauf für eine Bewerbung auf eine befristete Stelle.dotx</Template>
  <TotalTime>0</TotalTime>
  <Pages>2</Pages>
  <Words>310</Words>
  <Characters>2193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christian obermeit</dc:creator>
  <cp:keywords/>
  <cp:lastModifiedBy>christian obermeit</cp:lastModifiedBy>
  <cp:revision>1</cp:revision>
  <cp:lastPrinted>2004-04-02T18:06:00Z</cp:lastPrinted>
  <dcterms:created xsi:type="dcterms:W3CDTF">2023-12-23T06:53:00Z</dcterms:created>
  <dcterms:modified xsi:type="dcterms:W3CDTF">2023-12-23T06:59:00Z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TC060914381033</vt:lpwstr>
  </property>
  <property fmtid="{D5CDD505-2E9C-101B-9397-08002B2CF9AE}" pid="3" name="ContentTypeId">
    <vt:lpwstr>0x010100AA3F7D94069FF64A86F7DFF56D60E3BE</vt:lpwstr>
  </property>
</Properties>
</file>